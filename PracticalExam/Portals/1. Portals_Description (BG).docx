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5B" w:rsidRPr="00552A9F" w:rsidRDefault="0062125B" w:rsidP="0062125B">
      <w:pPr>
        <w:pStyle w:val="Heading2"/>
        <w:spacing w:before="120"/>
        <w:jc w:val="center"/>
      </w:pPr>
      <w:bookmarkStart w:id="0" w:name="_GoBack"/>
      <w:bookmarkEnd w:id="0"/>
      <w:r>
        <w:t xml:space="preserve">Problem 2 </w:t>
      </w:r>
      <w:r w:rsidRPr="00552A9F">
        <w:t xml:space="preserve">– </w:t>
      </w:r>
      <w:r w:rsidR="00D1610A">
        <w:t>Portals</w:t>
      </w:r>
    </w:p>
    <w:p w:rsidR="00D1610A" w:rsidRDefault="00D1610A" w:rsidP="0062125B">
      <w:r>
        <w:t xml:space="preserve">You are given a </w:t>
      </w:r>
      <w:r w:rsidRPr="00890382">
        <w:rPr>
          <w:b/>
        </w:rPr>
        <w:t xml:space="preserve">2D </w:t>
      </w:r>
      <w:r w:rsidR="00E660BE" w:rsidRPr="00890382">
        <w:rPr>
          <w:b/>
        </w:rPr>
        <w:t>labyrinth</w:t>
      </w:r>
      <w:r w:rsidR="00E660BE">
        <w:t xml:space="preserve"> (because three-dimensional arrays are not cool, God bless the trainers</w:t>
      </w:r>
      <w:r w:rsidR="0007379F">
        <w:t xml:space="preserve"> (or at least the one who wrote this task</w:t>
      </w:r>
      <w:r w:rsidR="00A31E0C">
        <w:t xml:space="preserve"> (or at least if you can solve it</w:t>
      </w:r>
      <w:r w:rsidR="0007379F">
        <w:t>)</w:t>
      </w:r>
      <w:r w:rsidR="00E660BE">
        <w:t xml:space="preserve">). </w:t>
      </w:r>
      <w:r w:rsidR="00D871B3">
        <w:t xml:space="preserve">The labyrinth is divided into </w:t>
      </w:r>
      <w:r w:rsidR="00D871B3" w:rsidRPr="002F737A">
        <w:rPr>
          <w:b/>
        </w:rPr>
        <w:t>cubes</w:t>
      </w:r>
      <w:r w:rsidR="00D871B3">
        <w:t xml:space="preserve">, each </w:t>
      </w:r>
      <w:r w:rsidR="003B58D1">
        <w:t xml:space="preserve">with dimensions 1x1. </w:t>
      </w:r>
      <w:r w:rsidR="00AC5705">
        <w:t xml:space="preserve">You </w:t>
      </w:r>
      <w:r w:rsidR="00AC5705" w:rsidRPr="00F4714B">
        <w:rPr>
          <w:b/>
        </w:rPr>
        <w:t>cannot move</w:t>
      </w:r>
      <w:r w:rsidR="00AC5705">
        <w:t xml:space="preserve"> from</w:t>
      </w:r>
      <w:r w:rsidR="00CA6C80">
        <w:t xml:space="preserve"> </w:t>
      </w:r>
      <w:r w:rsidR="0019198D">
        <w:t>one cube to another (Wut?! No moving? ;( )</w:t>
      </w:r>
      <w:r w:rsidR="00384547">
        <w:t>,</w:t>
      </w:r>
      <w:r w:rsidR="0019198D">
        <w:t xml:space="preserve"> because there is solid con</w:t>
      </w:r>
      <w:r w:rsidR="00620C73">
        <w:t>crete between all of the cubes (this means one cannot escape the labyrinth either</w:t>
      </w:r>
      <w:r w:rsidR="00DD1BE4">
        <w:t>, but scientifically looking on the problem who cares? Watch the movie Cube</w:t>
      </w:r>
      <w:r w:rsidR="00DD1BE4">
        <w:rPr>
          <w:vertAlign w:val="superscript"/>
        </w:rPr>
        <w:t>2</w:t>
      </w:r>
      <w:r w:rsidR="00DD1BE4">
        <w:t xml:space="preserve"> and you will understand (or not)).</w:t>
      </w:r>
    </w:p>
    <w:p w:rsidR="005E53A0" w:rsidRDefault="005E53A0" w:rsidP="0062125B">
      <w:r>
        <w:t xml:space="preserve">Luckily for the person inside the labyrinth, there are portals almost in all cubes. Each portal have </w:t>
      </w:r>
      <w:r w:rsidRPr="0013471E">
        <w:rPr>
          <w:b/>
        </w:rPr>
        <w:t>power number</w:t>
      </w:r>
      <w:r>
        <w:t>, showing how far it can teleport someone</w:t>
      </w:r>
      <w:r w:rsidR="00053F6B">
        <w:t xml:space="preserve"> from the current cell</w:t>
      </w:r>
      <w:r>
        <w:t>.</w:t>
      </w:r>
      <w:r w:rsidR="005A6AA1">
        <w:t xml:space="preserve"> </w:t>
      </w:r>
      <w:r w:rsidR="000053F3">
        <w:t>The portal can teleport a person in all fo</w:t>
      </w:r>
      <w:r w:rsidR="00B81B13">
        <w:t>u</w:t>
      </w:r>
      <w:r w:rsidR="000053F3">
        <w:t xml:space="preserve">r directions – </w:t>
      </w:r>
      <w:r w:rsidR="000053F3" w:rsidRPr="00274624">
        <w:rPr>
          <w:b/>
        </w:rPr>
        <w:t>up</w:t>
      </w:r>
      <w:r w:rsidR="000053F3">
        <w:t xml:space="preserve">, </w:t>
      </w:r>
      <w:r w:rsidR="000053F3" w:rsidRPr="00274624">
        <w:rPr>
          <w:b/>
        </w:rPr>
        <w:t>down</w:t>
      </w:r>
      <w:r w:rsidR="000053F3">
        <w:t xml:space="preserve">, </w:t>
      </w:r>
      <w:r w:rsidR="000053F3" w:rsidRPr="00274624">
        <w:rPr>
          <w:b/>
        </w:rPr>
        <w:t>right</w:t>
      </w:r>
      <w:r w:rsidR="000053F3">
        <w:t xml:space="preserve">, </w:t>
      </w:r>
      <w:r w:rsidR="000053F3" w:rsidRPr="00274624">
        <w:rPr>
          <w:b/>
        </w:rPr>
        <w:t>left</w:t>
      </w:r>
      <w:r w:rsidR="000053F3">
        <w:t xml:space="preserve"> (no diagonals).</w:t>
      </w:r>
      <w:r w:rsidR="0027225C">
        <w:t xml:space="preserve"> Each </w:t>
      </w:r>
      <w:r w:rsidR="0027225C" w:rsidRPr="00370E56">
        <w:rPr>
          <w:b/>
        </w:rPr>
        <w:t>portal can be used only once</w:t>
      </w:r>
      <w:r w:rsidR="0027225C">
        <w:t>, afterwards if becomes inactive.</w:t>
      </w:r>
      <w:r w:rsidR="00A36441">
        <w:t xml:space="preserve"> Also, the portal </w:t>
      </w:r>
      <w:r w:rsidR="00A36441" w:rsidRPr="001B3E9A">
        <w:rPr>
          <w:b/>
        </w:rPr>
        <w:t>cannot teleport someone outside of the labyrinth</w:t>
      </w:r>
      <w:r w:rsidR="00A36441">
        <w:t>.</w:t>
      </w:r>
      <w:r w:rsidR="000637BF">
        <w:t xml:space="preserve"> Here are some examples of valid moves depending on the power level:</w:t>
      </w:r>
    </w:p>
    <w:p w:rsidR="000637BF" w:rsidRDefault="000637BF" w:rsidP="000637BF">
      <w:pPr>
        <w:jc w:val="center"/>
      </w:pPr>
      <w:r>
        <w:rPr>
          <w:noProof/>
        </w:rPr>
        <w:drawing>
          <wp:inline distT="0" distB="0" distL="0" distR="0">
            <wp:extent cx="5540220" cy="187468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yrin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98" w:rsidRPr="00C35C98" w:rsidRDefault="00DB4B4A" w:rsidP="0062125B">
      <w:r>
        <w:t>In the labyrinth t</w:t>
      </w:r>
      <w:r w:rsidR="00C35C98">
        <w:t xml:space="preserve">he number of rows in each lever is </w:t>
      </w:r>
      <w:r w:rsidR="00C35C98">
        <w:rPr>
          <w:b/>
        </w:rPr>
        <w:t>R</w:t>
      </w:r>
      <w:r w:rsidR="00C35C98">
        <w:t xml:space="preserve"> and the number of columns in each level is </w:t>
      </w:r>
      <w:r w:rsidR="00C35C98">
        <w:rPr>
          <w:b/>
        </w:rPr>
        <w:t>C</w:t>
      </w:r>
      <w:r w:rsidR="00C35C98">
        <w:t>.</w:t>
      </w:r>
    </w:p>
    <w:p w:rsidR="00B94D22" w:rsidRPr="00B94D22" w:rsidRDefault="006D3142" w:rsidP="0062125B">
      <w:r>
        <w:t xml:space="preserve">Each </w:t>
      </w:r>
      <w:r w:rsidRPr="00D47F2A">
        <w:rPr>
          <w:b/>
        </w:rPr>
        <w:t>cube</w:t>
      </w:r>
      <w:r w:rsidR="00F05126" w:rsidRPr="00D47F2A">
        <w:rPr>
          <w:b/>
        </w:rPr>
        <w:t xml:space="preserve"> can be defined by its position</w:t>
      </w:r>
      <w:r w:rsidR="00F05126">
        <w:t xml:space="preserve"> – the row and the column on which the cube is in. Rows and columns are numbered beginning from 0. </w:t>
      </w:r>
      <w:r w:rsidR="00D86A70">
        <w:t xml:space="preserve">The corner cubes </w:t>
      </w:r>
      <w:r w:rsidR="00C0706D">
        <w:t>in clockwise order are as follows – (0,0), (0,C-1), (R-1,C-1), (R-1,0).</w:t>
      </w:r>
    </w:p>
    <w:p w:rsidR="00142213" w:rsidRDefault="00142213" w:rsidP="0062125B">
      <w:r w:rsidRPr="00D47F2A">
        <w:rPr>
          <w:b/>
        </w:rPr>
        <w:t>Some of the cubes</w:t>
      </w:r>
      <w:r>
        <w:t xml:space="preserve"> in the labyrinth are </w:t>
      </w:r>
      <w:r w:rsidRPr="00D47F2A">
        <w:rPr>
          <w:b/>
        </w:rPr>
        <w:t>impassable</w:t>
      </w:r>
      <w:r>
        <w:t xml:space="preserve">. They are filled with frogs and no one would like to teleport in the middle of a room full of </w:t>
      </w:r>
      <w:r w:rsidR="00864F8C">
        <w:t xml:space="preserve">small green </w:t>
      </w:r>
      <w:r w:rsidR="00D86A70" w:rsidRPr="00D86A70">
        <w:t>amphibians</w:t>
      </w:r>
      <w:r>
        <w:t>.</w:t>
      </w:r>
      <w:r w:rsidR="00B94D22">
        <w:t xml:space="preserve"> Besides that there is not enough space for a human to appear right in the middle</w:t>
      </w:r>
      <w:r w:rsidR="00385753">
        <w:t xml:space="preserve"> of the messy</w:t>
      </w:r>
      <w:r w:rsidR="00F30656">
        <w:t xml:space="preserve"> and disgusting</w:t>
      </w:r>
      <w:r w:rsidR="00385753">
        <w:t xml:space="preserve"> room</w:t>
      </w:r>
      <w:r w:rsidR="002848AC">
        <w:t xml:space="preserve"> and the </w:t>
      </w:r>
      <w:r w:rsidR="00CA6830">
        <w:t>portal</w:t>
      </w:r>
      <w:r w:rsidR="002848AC">
        <w:t xml:space="preserve"> will throw an unhandled </w:t>
      </w:r>
      <w:r w:rsidR="00C62EFF" w:rsidRPr="00012895">
        <w:rPr>
          <w:b/>
        </w:rPr>
        <w:t>Invalid</w:t>
      </w:r>
      <w:r w:rsidR="002848AC" w:rsidRPr="00012895">
        <w:rPr>
          <w:b/>
        </w:rPr>
        <w:t>OutOfSpaceOverflowException</w:t>
      </w:r>
      <w:r w:rsidR="00F15BBE">
        <w:rPr>
          <w:b/>
        </w:rPr>
        <w:t xml:space="preserve"> </w:t>
      </w:r>
      <w:r w:rsidR="00F15BBE">
        <w:t>before it starts teleporting</w:t>
      </w:r>
      <w:r w:rsidR="00B94D22">
        <w:t>.</w:t>
      </w:r>
    </w:p>
    <w:p w:rsidR="0062125B" w:rsidRDefault="00A56505" w:rsidP="009D3E96">
      <w:r>
        <w:t xml:space="preserve">Find the </w:t>
      </w:r>
      <w:r w:rsidR="00DE2708" w:rsidRPr="00E03954">
        <w:rPr>
          <w:b/>
        </w:rPr>
        <w:t xml:space="preserve">maximum </w:t>
      </w:r>
      <w:r w:rsidR="00CD41AD">
        <w:rPr>
          <w:b/>
        </w:rPr>
        <w:t>sum of teleportation power one can use</w:t>
      </w:r>
      <w:r w:rsidR="00DE2708">
        <w:t xml:space="preserve"> </w:t>
      </w:r>
      <w:r>
        <w:t xml:space="preserve">in the labyrinth, given </w:t>
      </w:r>
      <w:r w:rsidR="00F90402">
        <w:t>a starting location and the cubes in the labyrinth.</w:t>
      </w:r>
    </w:p>
    <w:p w:rsidR="0093097C" w:rsidRPr="00655983" w:rsidRDefault="0093097C" w:rsidP="009D3E96">
      <w:pPr>
        <w:rPr>
          <w:lang w:val="bg-BG"/>
        </w:rPr>
      </w:pPr>
      <w:r>
        <w:t>Now find a person by your choice, put him/her inside the labyrinth and call his/her phone saying "Hello {0}, I wanna play a game!"</w:t>
      </w:r>
    </w:p>
    <w:p w:rsidR="0062125B" w:rsidRPr="0094243C" w:rsidRDefault="0062125B" w:rsidP="0062125B">
      <w:pPr>
        <w:pStyle w:val="Heading3"/>
        <w:spacing w:before="60"/>
        <w:rPr>
          <w:lang w:val="bg-BG"/>
        </w:rPr>
      </w:pPr>
      <w:r w:rsidRPr="00552A9F">
        <w:t>Input</w:t>
      </w:r>
    </w:p>
    <w:p w:rsidR="0062125B" w:rsidRDefault="0062125B" w:rsidP="0062125B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2125B" w:rsidRDefault="0062125B" w:rsidP="0062125B">
      <w:pPr>
        <w:spacing w:before="60"/>
      </w:pPr>
      <w:r>
        <w:t xml:space="preserve">On the first line there will be the numbers </w:t>
      </w:r>
      <w:r w:rsidRPr="006A63AF">
        <w:rPr>
          <w:b/>
        </w:rPr>
        <w:t>X</w:t>
      </w:r>
      <w:r>
        <w:t xml:space="preserve">, </w:t>
      </w:r>
      <w:r w:rsidRPr="006A63AF">
        <w:rPr>
          <w:b/>
        </w:rPr>
        <w:t>Y</w:t>
      </w:r>
      <w:r w:rsidR="00DC4133">
        <w:t xml:space="preserve"> </w:t>
      </w:r>
      <w:r>
        <w:t xml:space="preserve">separated by </w:t>
      </w:r>
      <w:r w:rsidR="00D06411">
        <w:t>white</w:t>
      </w:r>
      <w:r w:rsidR="00D42580">
        <w:t>space</w:t>
      </w:r>
      <w:r>
        <w:t xml:space="preserve">. These numbers represent </w:t>
      </w:r>
      <w:r w:rsidR="000C1D61">
        <w:t>the</w:t>
      </w:r>
      <w:r>
        <w:t xml:space="preserve"> </w:t>
      </w:r>
      <w:r w:rsidRPr="00E3020C">
        <w:rPr>
          <w:b/>
        </w:rPr>
        <w:t>starting location</w:t>
      </w:r>
      <w:r>
        <w:t xml:space="preserve"> – </w:t>
      </w:r>
      <w:r w:rsidRPr="00C94E00">
        <w:rPr>
          <w:b/>
        </w:rPr>
        <w:t>X</w:t>
      </w:r>
      <w:r>
        <w:t xml:space="preserve"> is the starting </w:t>
      </w:r>
      <w:r w:rsidR="008233FE">
        <w:t xml:space="preserve">row, </w:t>
      </w:r>
      <w:r w:rsidR="008233FE" w:rsidRPr="00C94E00">
        <w:rPr>
          <w:b/>
        </w:rPr>
        <w:t>Y</w:t>
      </w:r>
      <w:r w:rsidR="008233FE">
        <w:t xml:space="preserve"> is the starting column</w:t>
      </w:r>
      <w:r>
        <w:t>.</w:t>
      </w:r>
    </w:p>
    <w:p w:rsidR="0062125B" w:rsidRDefault="0062125B" w:rsidP="0062125B">
      <w:pPr>
        <w:spacing w:before="60"/>
      </w:pPr>
      <w:r>
        <w:t xml:space="preserve">On the next line, of the standard input, there will be the numbers </w:t>
      </w:r>
      <w:r w:rsidRPr="0094243C">
        <w:rPr>
          <w:b/>
        </w:rPr>
        <w:t>R</w:t>
      </w:r>
      <w:r>
        <w:t xml:space="preserve"> and </w:t>
      </w:r>
      <w:r w:rsidRPr="0094243C">
        <w:rPr>
          <w:b/>
        </w:rPr>
        <w:t>C</w:t>
      </w:r>
      <w:r w:rsidR="00D42580">
        <w:t>, separated by whitespace</w:t>
      </w:r>
      <w:r>
        <w:t>.</w:t>
      </w:r>
    </w:p>
    <w:p w:rsidR="0062125B" w:rsidRDefault="0062125B" w:rsidP="0062125B">
      <w:pPr>
        <w:spacing w:before="60"/>
      </w:pPr>
      <w:r>
        <w:t xml:space="preserve">On the following lines, until the end of the input, there will be </w:t>
      </w:r>
      <w:r w:rsidR="00FA3905">
        <w:rPr>
          <w:b/>
        </w:rPr>
        <w:t>a</w:t>
      </w:r>
      <w:r>
        <w:t xml:space="preserve"> </w:t>
      </w:r>
      <w:r w:rsidRPr="00E3020C">
        <w:rPr>
          <w:b/>
        </w:rPr>
        <w:t>descriptions</w:t>
      </w:r>
      <w:r>
        <w:t xml:space="preserve"> of</w:t>
      </w:r>
      <w:r w:rsidR="007A42AA">
        <w:t xml:space="preserve"> an</w:t>
      </w:r>
      <w:r>
        <w:t xml:space="preserve"> </w:t>
      </w:r>
      <w:r w:rsidRPr="00E3020C">
        <w:rPr>
          <w:b/>
        </w:rPr>
        <w:t>RxC</w:t>
      </w:r>
      <w:r>
        <w:t xml:space="preserve"> </w:t>
      </w:r>
      <w:r w:rsidR="00585EA6">
        <w:rPr>
          <w:b/>
        </w:rPr>
        <w:t>matrix</w:t>
      </w:r>
      <w:r>
        <w:t xml:space="preserve">. </w:t>
      </w:r>
      <w:r w:rsidR="003B5BB5">
        <w:t>The</w:t>
      </w:r>
      <w:r>
        <w:t xml:space="preserve"> matrix is represented on exactly </w:t>
      </w:r>
      <w:r w:rsidRPr="00E3020C">
        <w:rPr>
          <w:b/>
        </w:rPr>
        <w:t>R lines</w:t>
      </w:r>
      <w:r>
        <w:t xml:space="preserve">, each containing exactly </w:t>
      </w:r>
      <w:r w:rsidRPr="00E3020C">
        <w:rPr>
          <w:b/>
        </w:rPr>
        <w:t xml:space="preserve">C </w:t>
      </w:r>
      <w:r w:rsidR="004715BC">
        <w:rPr>
          <w:b/>
        </w:rPr>
        <w:t>cubes</w:t>
      </w:r>
      <w:r w:rsidR="00542A6F">
        <w:rPr>
          <w:b/>
        </w:rPr>
        <w:t>, separated by whitespace</w:t>
      </w:r>
      <w:r w:rsidR="009E41D4">
        <w:t>.</w:t>
      </w:r>
    </w:p>
    <w:p w:rsidR="0062125B" w:rsidRDefault="0062125B" w:rsidP="0062125B">
      <w:pPr>
        <w:spacing w:before="60"/>
      </w:pPr>
      <w:r>
        <w:t>Each symbol in a matrix description can be:</w:t>
      </w:r>
    </w:p>
    <w:p w:rsidR="0062125B" w:rsidRDefault="00557056" w:rsidP="0062125B">
      <w:pPr>
        <w:numPr>
          <w:ilvl w:val="0"/>
          <w:numId w:val="22"/>
        </w:numPr>
        <w:spacing w:before="60"/>
      </w:pPr>
      <w:r w:rsidRPr="00B50BBE">
        <w:rPr>
          <w:b/>
        </w:rPr>
        <w:lastRenderedPageBreak/>
        <w:t>Non-negative integer</w:t>
      </w:r>
      <w:r w:rsidR="0062125B">
        <w:t xml:space="preserve"> – meaning an cube</w:t>
      </w:r>
      <w:r w:rsidR="00C31A19">
        <w:t xml:space="preserve"> with portal having power equals to the integer</w:t>
      </w:r>
      <w:r w:rsidR="0062125B">
        <w:t>, '</w:t>
      </w:r>
      <w:r w:rsidR="0062125B" w:rsidRPr="0063571A">
        <w:rPr>
          <w:b/>
        </w:rPr>
        <w:t>#</w:t>
      </w:r>
      <w:r w:rsidR="0062125B">
        <w:t>' – meaning an impassable cube</w:t>
      </w:r>
      <w:r w:rsidR="00406F4B">
        <w:t>, full of frogs</w:t>
      </w:r>
    </w:p>
    <w:p w:rsidR="0062125B" w:rsidRPr="00552A9F" w:rsidRDefault="0062125B" w:rsidP="0062125B">
      <w:pPr>
        <w:spacing w:before="60"/>
      </w:pPr>
      <w:r w:rsidRPr="00552A9F">
        <w:t>The input data will always be valid and in the format described. There is no need to check it explicitly.</w:t>
      </w:r>
    </w:p>
    <w:p w:rsidR="0062125B" w:rsidRPr="00552A9F" w:rsidRDefault="0062125B" w:rsidP="0062125B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2125B" w:rsidRPr="00552A9F" w:rsidRDefault="0062125B" w:rsidP="0062125B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2125B" w:rsidRDefault="0062125B" w:rsidP="0062125B">
      <w:r>
        <w:t xml:space="preserve">On the only output line, print the </w:t>
      </w:r>
      <w:r w:rsidR="00F30EF9">
        <w:rPr>
          <w:b/>
        </w:rPr>
        <w:t xml:space="preserve">maximum sum of teleportation power </w:t>
      </w:r>
      <w:r w:rsidR="00F30EF9">
        <w:t>one can use</w:t>
      </w:r>
      <w:r w:rsidR="00E03954">
        <w:t xml:space="preserve"> in </w:t>
      </w:r>
      <w:r>
        <w:t>the labyrinth.</w:t>
      </w:r>
    </w:p>
    <w:p w:rsidR="0062125B" w:rsidRPr="00552A9F" w:rsidRDefault="0062125B" w:rsidP="0062125B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535F7D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3D0A27">
        <w:rPr>
          <w:b/>
          <w:bCs/>
        </w:rPr>
        <w:t>R and C</w:t>
      </w:r>
      <w:r w:rsidRPr="000D16B0">
        <w:t xml:space="preserve"> will be between 1 and </w:t>
      </w:r>
      <w:r w:rsidR="0061027E">
        <w:t>10</w:t>
      </w:r>
      <w:r w:rsidRPr="000D16B0">
        <w:t>, inclusive.</w:t>
      </w:r>
      <w:r>
        <w:t xml:space="preserve"> </w:t>
      </w:r>
      <w:r w:rsidR="00566930">
        <w:rPr>
          <w:b/>
          <w:bCs/>
        </w:rPr>
        <w:t>X and Y</w:t>
      </w:r>
      <w:r w:rsidRPr="00557C37">
        <w:t xml:space="preserve"> will be</w:t>
      </w:r>
      <w:r w:rsidR="004529A5">
        <w:t xml:space="preserve"> between 0 and 9</w:t>
      </w:r>
      <w:r>
        <w:t>, inclusive.</w:t>
      </w:r>
      <w:r w:rsidR="00535F7D">
        <w:t xml:space="preserve"> </w:t>
      </w:r>
    </w:p>
    <w:p w:rsidR="006C597F" w:rsidRDefault="0062125B" w:rsidP="006C597F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 start position will never be an impassible cube ('#')</w:t>
      </w:r>
      <w:r w:rsidR="00754A6A">
        <w:rPr>
          <w:lang w:eastAsia="ja-JP"/>
        </w:rPr>
        <w:t>.</w:t>
      </w:r>
      <w:r w:rsidR="006C597F">
        <w:rPr>
          <w:lang w:eastAsia="ja-JP"/>
        </w:rPr>
        <w:t xml:space="preserve"> </w:t>
      </w:r>
    </w:p>
    <w:p w:rsidR="0062125B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</w:p>
    <w:p w:rsidR="0062125B" w:rsidRPr="00552A9F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B3F2C">
        <w:rPr>
          <w:lang w:eastAsia="ja-JP"/>
        </w:rPr>
        <w:t>32</w:t>
      </w:r>
      <w:r w:rsidRPr="00552A9F">
        <w:t xml:space="preserve"> MB.</w:t>
      </w:r>
    </w:p>
    <w:p w:rsidR="0062125B" w:rsidRPr="00655983" w:rsidRDefault="0062125B" w:rsidP="0062125B">
      <w:pPr>
        <w:pStyle w:val="Heading3"/>
        <w:spacing w:before="60"/>
        <w:rPr>
          <w:lang w:val="bg-BG"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060"/>
        <w:gridCol w:w="1440"/>
        <w:gridCol w:w="3330"/>
      </w:tblGrid>
      <w:tr w:rsidR="0062125B" w:rsidRPr="00552A9F" w:rsidTr="008437CA">
        <w:trPr>
          <w:trHeight w:val="2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25B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62125B" w:rsidTr="008437CA">
        <w:trPr>
          <w:trHeight w:val="2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Pr="00F61628" w:rsidRDefault="0062125B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0 0</w:t>
            </w:r>
          </w:p>
          <w:p w:rsidR="0062125B" w:rsidRPr="00F61628" w:rsidRDefault="00026FE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5 6</w:t>
            </w:r>
          </w:p>
          <w:p w:rsidR="0062125B" w:rsidRPr="00974D85" w:rsidRDefault="00862AAD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9A772B"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5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</w:p>
          <w:p w:rsidR="0062125B" w:rsidRPr="00974D85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62125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3 1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</w:p>
          <w:p w:rsidR="009A772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</w:p>
          <w:p w:rsidR="009A772B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EF51FC" w:rsidRPr="00C82945" w:rsidRDefault="00EF51FC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Default="002161C2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  <w:t>23</w:t>
            </w:r>
          </w:p>
          <w:p w:rsidR="001D78C4" w:rsidRPr="00F61628" w:rsidRDefault="001D78C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1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5 </w:t>
            </w:r>
            <w:r w:rsidRPr="00EC7557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4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6 4</w:t>
            </w:r>
          </w:p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6 2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9 1 7 6 3 1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8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7 </w:t>
            </w:r>
            <w:r w:rsidRPr="0018249A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8 6</w:t>
            </w:r>
          </w:p>
          <w:p w:rsidR="00BA2DC3" w:rsidRPr="00BA2DC3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6 1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1 2</w:t>
            </w:r>
          </w:p>
        </w:tc>
      </w:tr>
    </w:tbl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Pr="00B366B9" w:rsidRDefault="0062125B" w:rsidP="0062125B">
      <w:pPr>
        <w:spacing w:before="0" w:after="0"/>
      </w:pPr>
    </w:p>
    <w:p w:rsidR="0062125B" w:rsidRPr="00692110" w:rsidRDefault="0062125B" w:rsidP="0062125B">
      <w:pPr>
        <w:spacing w:before="0" w:after="0"/>
        <w:rPr>
          <w:vanish/>
          <w:lang w:val="bg-BG"/>
        </w:rPr>
      </w:pPr>
    </w:p>
    <w:p w:rsidR="0062125B" w:rsidRPr="00A24D7D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8B0C41" w:rsidRPr="0062125B" w:rsidRDefault="008B0C41" w:rsidP="0062125B"/>
    <w:sectPr w:rsidR="008B0C41" w:rsidRPr="0062125B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4BA" w:rsidRDefault="006644BA">
      <w:r>
        <w:separator/>
      </w:r>
    </w:p>
  </w:endnote>
  <w:endnote w:type="continuationSeparator" w:id="0">
    <w:p w:rsidR="006644BA" w:rsidRDefault="0066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42AC0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6644BA">
            <w:fldChar w:fldCharType="begin"/>
          </w:r>
          <w:r w:rsidR="006644BA">
            <w:instrText xml:space="preserve"> NUMPAGES </w:instrText>
          </w:r>
          <w:r w:rsidR="006644BA">
            <w:fldChar w:fldCharType="separate"/>
          </w:r>
          <w:r w:rsidR="00B42AC0">
            <w:rPr>
              <w:noProof/>
            </w:rPr>
            <w:t>2</w:t>
          </w:r>
          <w:r w:rsidR="006644BA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644BA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4BA" w:rsidRDefault="006644BA">
      <w:r>
        <w:separator/>
      </w:r>
    </w:p>
  </w:footnote>
  <w:footnote w:type="continuationSeparator" w:id="0">
    <w:p w:rsidR="006644BA" w:rsidRDefault="00664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6644BA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053F3"/>
    <w:rsid w:val="00010247"/>
    <w:rsid w:val="00012895"/>
    <w:rsid w:val="00013CE3"/>
    <w:rsid w:val="00024338"/>
    <w:rsid w:val="00026FE4"/>
    <w:rsid w:val="00027702"/>
    <w:rsid w:val="00034946"/>
    <w:rsid w:val="000509B2"/>
    <w:rsid w:val="00051A0F"/>
    <w:rsid w:val="00051ABB"/>
    <w:rsid w:val="00053F6B"/>
    <w:rsid w:val="00060207"/>
    <w:rsid w:val="000637BF"/>
    <w:rsid w:val="00063ABA"/>
    <w:rsid w:val="00070CA5"/>
    <w:rsid w:val="00071D81"/>
    <w:rsid w:val="000733CB"/>
    <w:rsid w:val="0007379F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C1D61"/>
    <w:rsid w:val="000D2DC3"/>
    <w:rsid w:val="000E494F"/>
    <w:rsid w:val="000E532F"/>
    <w:rsid w:val="000E6EA7"/>
    <w:rsid w:val="000F7194"/>
    <w:rsid w:val="00100947"/>
    <w:rsid w:val="00104F3D"/>
    <w:rsid w:val="00110D80"/>
    <w:rsid w:val="00120534"/>
    <w:rsid w:val="001205DA"/>
    <w:rsid w:val="001248BE"/>
    <w:rsid w:val="0012544F"/>
    <w:rsid w:val="0013471E"/>
    <w:rsid w:val="00134C58"/>
    <w:rsid w:val="00142213"/>
    <w:rsid w:val="0014248C"/>
    <w:rsid w:val="00143962"/>
    <w:rsid w:val="00147D8A"/>
    <w:rsid w:val="001510E9"/>
    <w:rsid w:val="0015630B"/>
    <w:rsid w:val="001743C6"/>
    <w:rsid w:val="0017625F"/>
    <w:rsid w:val="0018249A"/>
    <w:rsid w:val="00182F25"/>
    <w:rsid w:val="00184DE6"/>
    <w:rsid w:val="00190FDA"/>
    <w:rsid w:val="0019198D"/>
    <w:rsid w:val="00193E4B"/>
    <w:rsid w:val="001957A4"/>
    <w:rsid w:val="00196928"/>
    <w:rsid w:val="001976E7"/>
    <w:rsid w:val="001B00CA"/>
    <w:rsid w:val="001B1B72"/>
    <w:rsid w:val="001B2BBA"/>
    <w:rsid w:val="001B3E9A"/>
    <w:rsid w:val="001C0EB7"/>
    <w:rsid w:val="001C5618"/>
    <w:rsid w:val="001C6B8B"/>
    <w:rsid w:val="001D1F1F"/>
    <w:rsid w:val="001D78C4"/>
    <w:rsid w:val="001E177B"/>
    <w:rsid w:val="002007E7"/>
    <w:rsid w:val="00210D92"/>
    <w:rsid w:val="00213EAA"/>
    <w:rsid w:val="002161C2"/>
    <w:rsid w:val="00220435"/>
    <w:rsid w:val="002223A6"/>
    <w:rsid w:val="002256CC"/>
    <w:rsid w:val="00231F65"/>
    <w:rsid w:val="0023691D"/>
    <w:rsid w:val="00241424"/>
    <w:rsid w:val="00250210"/>
    <w:rsid w:val="0025114C"/>
    <w:rsid w:val="00265941"/>
    <w:rsid w:val="00270DD5"/>
    <w:rsid w:val="00271B62"/>
    <w:rsid w:val="0027225C"/>
    <w:rsid w:val="0027273B"/>
    <w:rsid w:val="002730AA"/>
    <w:rsid w:val="00274624"/>
    <w:rsid w:val="002848AC"/>
    <w:rsid w:val="002868AD"/>
    <w:rsid w:val="00286DDB"/>
    <w:rsid w:val="0029561E"/>
    <w:rsid w:val="002A7FD3"/>
    <w:rsid w:val="002B6B03"/>
    <w:rsid w:val="002C1485"/>
    <w:rsid w:val="002C6AC0"/>
    <w:rsid w:val="002F27CA"/>
    <w:rsid w:val="002F737A"/>
    <w:rsid w:val="003025F1"/>
    <w:rsid w:val="00310FAF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70E56"/>
    <w:rsid w:val="00384547"/>
    <w:rsid w:val="00385753"/>
    <w:rsid w:val="003A243D"/>
    <w:rsid w:val="003A24B4"/>
    <w:rsid w:val="003A4BA8"/>
    <w:rsid w:val="003B0BA0"/>
    <w:rsid w:val="003B312B"/>
    <w:rsid w:val="003B58D1"/>
    <w:rsid w:val="003B5BB5"/>
    <w:rsid w:val="003C355F"/>
    <w:rsid w:val="003D2B08"/>
    <w:rsid w:val="003D472C"/>
    <w:rsid w:val="003E238C"/>
    <w:rsid w:val="003E5F20"/>
    <w:rsid w:val="003F0025"/>
    <w:rsid w:val="003F3A33"/>
    <w:rsid w:val="00404189"/>
    <w:rsid w:val="00406F4B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29A5"/>
    <w:rsid w:val="00453CA4"/>
    <w:rsid w:val="00460E19"/>
    <w:rsid w:val="0046113A"/>
    <w:rsid w:val="004616E5"/>
    <w:rsid w:val="004625E2"/>
    <w:rsid w:val="00467E8E"/>
    <w:rsid w:val="004715BC"/>
    <w:rsid w:val="00471AA9"/>
    <w:rsid w:val="004766ED"/>
    <w:rsid w:val="00480471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5F7D"/>
    <w:rsid w:val="005361C2"/>
    <w:rsid w:val="0053698C"/>
    <w:rsid w:val="00536DB6"/>
    <w:rsid w:val="005414FD"/>
    <w:rsid w:val="005429F8"/>
    <w:rsid w:val="00542A6F"/>
    <w:rsid w:val="00543054"/>
    <w:rsid w:val="00552A9F"/>
    <w:rsid w:val="00552DDB"/>
    <w:rsid w:val="00553A28"/>
    <w:rsid w:val="00554CD4"/>
    <w:rsid w:val="00555CD3"/>
    <w:rsid w:val="00557056"/>
    <w:rsid w:val="005578D0"/>
    <w:rsid w:val="00560FD3"/>
    <w:rsid w:val="005668A0"/>
    <w:rsid w:val="00566930"/>
    <w:rsid w:val="00575A18"/>
    <w:rsid w:val="00575AB2"/>
    <w:rsid w:val="00577F46"/>
    <w:rsid w:val="00581484"/>
    <w:rsid w:val="00582B7E"/>
    <w:rsid w:val="00585EA6"/>
    <w:rsid w:val="005907FF"/>
    <w:rsid w:val="005940C8"/>
    <w:rsid w:val="005A2EF8"/>
    <w:rsid w:val="005A6AA1"/>
    <w:rsid w:val="005B0D5C"/>
    <w:rsid w:val="005D3F6F"/>
    <w:rsid w:val="005D52F9"/>
    <w:rsid w:val="005E3FFE"/>
    <w:rsid w:val="005E53A0"/>
    <w:rsid w:val="005E7BBE"/>
    <w:rsid w:val="005F6567"/>
    <w:rsid w:val="006001FA"/>
    <w:rsid w:val="00605BD1"/>
    <w:rsid w:val="0061027E"/>
    <w:rsid w:val="0061142D"/>
    <w:rsid w:val="00620C73"/>
    <w:rsid w:val="0062125B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44BA"/>
    <w:rsid w:val="006650F0"/>
    <w:rsid w:val="006810D8"/>
    <w:rsid w:val="00697A89"/>
    <w:rsid w:val="006A7D51"/>
    <w:rsid w:val="006B01AC"/>
    <w:rsid w:val="006B13C8"/>
    <w:rsid w:val="006C38CD"/>
    <w:rsid w:val="006C597F"/>
    <w:rsid w:val="006D04FB"/>
    <w:rsid w:val="006D0EED"/>
    <w:rsid w:val="006D1308"/>
    <w:rsid w:val="006D3142"/>
    <w:rsid w:val="006E0C15"/>
    <w:rsid w:val="006E4384"/>
    <w:rsid w:val="006F046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54A6A"/>
    <w:rsid w:val="00760400"/>
    <w:rsid w:val="007607A4"/>
    <w:rsid w:val="00764AF4"/>
    <w:rsid w:val="00782149"/>
    <w:rsid w:val="00787CC8"/>
    <w:rsid w:val="00790B8C"/>
    <w:rsid w:val="007A42AA"/>
    <w:rsid w:val="007A5892"/>
    <w:rsid w:val="007B2F61"/>
    <w:rsid w:val="007B53BA"/>
    <w:rsid w:val="007C34FD"/>
    <w:rsid w:val="007C4F57"/>
    <w:rsid w:val="007C652F"/>
    <w:rsid w:val="007D7773"/>
    <w:rsid w:val="007E26BB"/>
    <w:rsid w:val="007E2FA8"/>
    <w:rsid w:val="007E2FB9"/>
    <w:rsid w:val="007E3DB6"/>
    <w:rsid w:val="007E5C16"/>
    <w:rsid w:val="007E682E"/>
    <w:rsid w:val="007E6837"/>
    <w:rsid w:val="007E7FC1"/>
    <w:rsid w:val="007F7767"/>
    <w:rsid w:val="00800BC7"/>
    <w:rsid w:val="008069D4"/>
    <w:rsid w:val="00822482"/>
    <w:rsid w:val="008233FE"/>
    <w:rsid w:val="00823DEE"/>
    <w:rsid w:val="00827AA4"/>
    <w:rsid w:val="0083015F"/>
    <w:rsid w:val="00837A62"/>
    <w:rsid w:val="0084028F"/>
    <w:rsid w:val="00840E37"/>
    <w:rsid w:val="008437CA"/>
    <w:rsid w:val="008471B5"/>
    <w:rsid w:val="00847872"/>
    <w:rsid w:val="008514AF"/>
    <w:rsid w:val="008548BA"/>
    <w:rsid w:val="008571CD"/>
    <w:rsid w:val="00861121"/>
    <w:rsid w:val="00862AAD"/>
    <w:rsid w:val="0086473A"/>
    <w:rsid w:val="00864F8C"/>
    <w:rsid w:val="0087049B"/>
    <w:rsid w:val="00872BA1"/>
    <w:rsid w:val="008732CC"/>
    <w:rsid w:val="008758B8"/>
    <w:rsid w:val="00885225"/>
    <w:rsid w:val="00887AEA"/>
    <w:rsid w:val="00890382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097C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71AB8"/>
    <w:rsid w:val="00972D7D"/>
    <w:rsid w:val="00977449"/>
    <w:rsid w:val="00982F76"/>
    <w:rsid w:val="00991301"/>
    <w:rsid w:val="009A534F"/>
    <w:rsid w:val="009A772B"/>
    <w:rsid w:val="009B46EB"/>
    <w:rsid w:val="009D3E96"/>
    <w:rsid w:val="009E3B76"/>
    <w:rsid w:val="009E41D4"/>
    <w:rsid w:val="009E5CA1"/>
    <w:rsid w:val="009E717D"/>
    <w:rsid w:val="00A046D8"/>
    <w:rsid w:val="00A11CA3"/>
    <w:rsid w:val="00A16F0D"/>
    <w:rsid w:val="00A271AE"/>
    <w:rsid w:val="00A31E0C"/>
    <w:rsid w:val="00A36441"/>
    <w:rsid w:val="00A45C57"/>
    <w:rsid w:val="00A56505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5705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1CED"/>
    <w:rsid w:val="00B42AC0"/>
    <w:rsid w:val="00B42CD8"/>
    <w:rsid w:val="00B50BBE"/>
    <w:rsid w:val="00B55646"/>
    <w:rsid w:val="00B65A45"/>
    <w:rsid w:val="00B65F4B"/>
    <w:rsid w:val="00B66260"/>
    <w:rsid w:val="00B72C41"/>
    <w:rsid w:val="00B73102"/>
    <w:rsid w:val="00B73A88"/>
    <w:rsid w:val="00B8107E"/>
    <w:rsid w:val="00B81B13"/>
    <w:rsid w:val="00B864B2"/>
    <w:rsid w:val="00B867D5"/>
    <w:rsid w:val="00B925DE"/>
    <w:rsid w:val="00B94D22"/>
    <w:rsid w:val="00B95437"/>
    <w:rsid w:val="00BA08C1"/>
    <w:rsid w:val="00BA2DC3"/>
    <w:rsid w:val="00BA51CA"/>
    <w:rsid w:val="00BB17A9"/>
    <w:rsid w:val="00BB222F"/>
    <w:rsid w:val="00BB3F2C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0706D"/>
    <w:rsid w:val="00C106CA"/>
    <w:rsid w:val="00C17D8D"/>
    <w:rsid w:val="00C23DE5"/>
    <w:rsid w:val="00C31A19"/>
    <w:rsid w:val="00C3422D"/>
    <w:rsid w:val="00C34DDD"/>
    <w:rsid w:val="00C35C98"/>
    <w:rsid w:val="00C420D7"/>
    <w:rsid w:val="00C528D5"/>
    <w:rsid w:val="00C62EFF"/>
    <w:rsid w:val="00C66EE2"/>
    <w:rsid w:val="00C67D57"/>
    <w:rsid w:val="00C7207B"/>
    <w:rsid w:val="00C72A77"/>
    <w:rsid w:val="00C74A16"/>
    <w:rsid w:val="00C75802"/>
    <w:rsid w:val="00C80649"/>
    <w:rsid w:val="00C82945"/>
    <w:rsid w:val="00C90C64"/>
    <w:rsid w:val="00C942CD"/>
    <w:rsid w:val="00C94E00"/>
    <w:rsid w:val="00C96C1D"/>
    <w:rsid w:val="00CA1113"/>
    <w:rsid w:val="00CA6830"/>
    <w:rsid w:val="00CA6C80"/>
    <w:rsid w:val="00CB651A"/>
    <w:rsid w:val="00CB7622"/>
    <w:rsid w:val="00CC074D"/>
    <w:rsid w:val="00CC0A1F"/>
    <w:rsid w:val="00CD41AD"/>
    <w:rsid w:val="00CD587F"/>
    <w:rsid w:val="00CF2197"/>
    <w:rsid w:val="00D03530"/>
    <w:rsid w:val="00D06411"/>
    <w:rsid w:val="00D10D97"/>
    <w:rsid w:val="00D1610A"/>
    <w:rsid w:val="00D164DC"/>
    <w:rsid w:val="00D25231"/>
    <w:rsid w:val="00D30552"/>
    <w:rsid w:val="00D31CE4"/>
    <w:rsid w:val="00D410FC"/>
    <w:rsid w:val="00D42580"/>
    <w:rsid w:val="00D44C79"/>
    <w:rsid w:val="00D45455"/>
    <w:rsid w:val="00D47F2A"/>
    <w:rsid w:val="00D510C2"/>
    <w:rsid w:val="00D522F6"/>
    <w:rsid w:val="00D551F8"/>
    <w:rsid w:val="00D55E7E"/>
    <w:rsid w:val="00D73A9B"/>
    <w:rsid w:val="00D73E22"/>
    <w:rsid w:val="00D75367"/>
    <w:rsid w:val="00D75DB1"/>
    <w:rsid w:val="00D840B7"/>
    <w:rsid w:val="00D84865"/>
    <w:rsid w:val="00D86395"/>
    <w:rsid w:val="00D86A70"/>
    <w:rsid w:val="00D871B3"/>
    <w:rsid w:val="00DB0E24"/>
    <w:rsid w:val="00DB0F13"/>
    <w:rsid w:val="00DB209F"/>
    <w:rsid w:val="00DB4B4A"/>
    <w:rsid w:val="00DC4133"/>
    <w:rsid w:val="00DD1BE4"/>
    <w:rsid w:val="00DD2674"/>
    <w:rsid w:val="00DD2EBC"/>
    <w:rsid w:val="00DE0129"/>
    <w:rsid w:val="00DE2708"/>
    <w:rsid w:val="00DE2C65"/>
    <w:rsid w:val="00DE6C3E"/>
    <w:rsid w:val="00DF1A77"/>
    <w:rsid w:val="00E03954"/>
    <w:rsid w:val="00E20B92"/>
    <w:rsid w:val="00E24649"/>
    <w:rsid w:val="00E25A5E"/>
    <w:rsid w:val="00E304D5"/>
    <w:rsid w:val="00E40570"/>
    <w:rsid w:val="00E4313C"/>
    <w:rsid w:val="00E452E8"/>
    <w:rsid w:val="00E50C9F"/>
    <w:rsid w:val="00E51190"/>
    <w:rsid w:val="00E5157B"/>
    <w:rsid w:val="00E53152"/>
    <w:rsid w:val="00E61398"/>
    <w:rsid w:val="00E62A7E"/>
    <w:rsid w:val="00E647DC"/>
    <w:rsid w:val="00E660BE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557"/>
    <w:rsid w:val="00EC7DC4"/>
    <w:rsid w:val="00ED2F3E"/>
    <w:rsid w:val="00ED3504"/>
    <w:rsid w:val="00ED4464"/>
    <w:rsid w:val="00ED7BC2"/>
    <w:rsid w:val="00EE1904"/>
    <w:rsid w:val="00EF006A"/>
    <w:rsid w:val="00EF51FC"/>
    <w:rsid w:val="00EF72FB"/>
    <w:rsid w:val="00F030AF"/>
    <w:rsid w:val="00F05126"/>
    <w:rsid w:val="00F14419"/>
    <w:rsid w:val="00F155FD"/>
    <w:rsid w:val="00F15BBE"/>
    <w:rsid w:val="00F20488"/>
    <w:rsid w:val="00F30656"/>
    <w:rsid w:val="00F30CB3"/>
    <w:rsid w:val="00F30EF9"/>
    <w:rsid w:val="00F34FC5"/>
    <w:rsid w:val="00F35CD4"/>
    <w:rsid w:val="00F44305"/>
    <w:rsid w:val="00F45337"/>
    <w:rsid w:val="00F4714B"/>
    <w:rsid w:val="00F5031A"/>
    <w:rsid w:val="00F60E12"/>
    <w:rsid w:val="00F61628"/>
    <w:rsid w:val="00F62CEE"/>
    <w:rsid w:val="00F642FA"/>
    <w:rsid w:val="00F845B7"/>
    <w:rsid w:val="00F84B59"/>
    <w:rsid w:val="00F90402"/>
    <w:rsid w:val="00F95498"/>
    <w:rsid w:val="00FA3905"/>
    <w:rsid w:val="00FC7BE9"/>
    <w:rsid w:val="00FD240E"/>
    <w:rsid w:val="00FE74FB"/>
    <w:rsid w:val="00FE77E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2184D1C-656C-490F-934E-09EF3A2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D6245-3C1E-4B14-B22D-218E7DDA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3410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Dimitar Mitev</cp:lastModifiedBy>
  <cp:revision>2</cp:revision>
  <cp:lastPrinted>2011-11-24T17:37:00Z</cp:lastPrinted>
  <dcterms:created xsi:type="dcterms:W3CDTF">2014-09-15T07:06:00Z</dcterms:created>
  <dcterms:modified xsi:type="dcterms:W3CDTF">2014-09-15T07:06:00Z</dcterms:modified>
</cp:coreProperties>
</file>